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9A8DB" w14:textId="2E16249D" w:rsidR="00307DA9" w:rsidRPr="00E81350" w:rsidRDefault="003E2452">
      <w:pPr>
        <w:pStyle w:val="Subtitle"/>
        <w:rPr>
          <w:sz w:val="28"/>
        </w:rPr>
      </w:pPr>
      <w:r w:rsidRPr="00E81350">
        <w:rPr>
          <w:sz w:val="28"/>
        </w:rPr>
        <w:t>DA346A – Programmering av inbyggda system</w:t>
      </w:r>
      <w:r w:rsidR="00002010" w:rsidRPr="00E81350">
        <w:rPr>
          <w:sz w:val="28"/>
        </w:rPr>
        <w:tab/>
        <w:t>MAH – Malmö Högskola</w:t>
      </w:r>
    </w:p>
    <w:p w14:paraId="5ABFD5CA" w14:textId="4D626BCC" w:rsidR="00307DA9" w:rsidRPr="00E81350" w:rsidRDefault="00002010">
      <w:pPr>
        <w:pStyle w:val="Title"/>
        <w:rPr>
          <w:sz w:val="40"/>
        </w:rPr>
      </w:pPr>
      <w:r w:rsidRPr="00E81350">
        <w:rPr>
          <w:sz w:val="40"/>
        </w:rPr>
        <w:t xml:space="preserve">Laboration </w:t>
      </w:r>
      <w:r w:rsidR="00D77B28" w:rsidRPr="00E81350">
        <w:rPr>
          <w:sz w:val="40"/>
        </w:rPr>
        <w:t>2</w:t>
      </w:r>
    </w:p>
    <w:p w14:paraId="0C798685" w14:textId="0DDBF04F" w:rsidR="00307DA9" w:rsidRPr="00E81350" w:rsidRDefault="00002010">
      <w:pPr>
        <w:pStyle w:val="Frfattare"/>
      </w:pPr>
      <w:r w:rsidRPr="00E81350">
        <w:t>Laboranter:</w:t>
      </w:r>
    </w:p>
    <w:p w14:paraId="2DF79355" w14:textId="77777777" w:rsidR="00002010" w:rsidRPr="00E81350" w:rsidRDefault="00002010">
      <w:pPr>
        <w:pStyle w:val="Frfattare"/>
      </w:pPr>
    </w:p>
    <w:p w14:paraId="09355A15" w14:textId="3A09DFD7" w:rsidR="00002010" w:rsidRPr="00E81350" w:rsidRDefault="00002010">
      <w:pPr>
        <w:pStyle w:val="Frfattare"/>
      </w:pPr>
      <w:r w:rsidRPr="00E81350">
        <w:t>Namn1</w:t>
      </w:r>
      <w:r w:rsidRPr="00E81350">
        <w:tab/>
      </w:r>
      <w:r w:rsidRPr="00E81350">
        <w:tab/>
        <w:t xml:space="preserve">: </w:t>
      </w:r>
      <w:r w:rsidR="00A12F89" w:rsidRPr="00E81350">
        <w:t>Alexander Johansson</w:t>
      </w:r>
    </w:p>
    <w:p w14:paraId="5ECD8A34" w14:textId="7CD175BE" w:rsidR="00002010" w:rsidRPr="00E81350" w:rsidRDefault="00A12F89">
      <w:pPr>
        <w:pStyle w:val="Frfattare"/>
      </w:pPr>
      <w:proofErr w:type="spellStart"/>
      <w:r w:rsidRPr="00E81350">
        <w:t>Datorid</w:t>
      </w:r>
      <w:proofErr w:type="spellEnd"/>
      <w:r w:rsidRPr="00E81350">
        <w:tab/>
        <w:t>: AF2015</w:t>
      </w:r>
    </w:p>
    <w:p w14:paraId="1F311AD5" w14:textId="77777777" w:rsidR="00002010" w:rsidRPr="00E81350" w:rsidRDefault="00002010">
      <w:pPr>
        <w:pStyle w:val="Frfattare"/>
      </w:pPr>
    </w:p>
    <w:p w14:paraId="39DF216A" w14:textId="1BD1C573" w:rsidR="00002010" w:rsidRPr="00E81350" w:rsidRDefault="00002010">
      <w:pPr>
        <w:pStyle w:val="Frfattare"/>
      </w:pPr>
      <w:r w:rsidRPr="00E81350">
        <w:t>Namn2</w:t>
      </w:r>
      <w:r w:rsidRPr="00E81350">
        <w:tab/>
      </w:r>
      <w:r w:rsidRPr="00E81350">
        <w:tab/>
        <w:t xml:space="preserve">: </w:t>
      </w:r>
      <w:r w:rsidR="00A12F89" w:rsidRPr="00E81350">
        <w:t>Ludwig</w:t>
      </w:r>
      <w:r w:rsidR="00F02639" w:rsidRPr="00E81350">
        <w:t xml:space="preserve"> </w:t>
      </w:r>
      <w:proofErr w:type="spellStart"/>
      <w:r w:rsidR="00F02639" w:rsidRPr="00E81350">
        <w:t>Ninn</w:t>
      </w:r>
      <w:proofErr w:type="spellEnd"/>
    </w:p>
    <w:p w14:paraId="4011B6A6" w14:textId="1A696EB3" w:rsidR="00002010" w:rsidRPr="00E81350" w:rsidRDefault="00002010">
      <w:pPr>
        <w:pStyle w:val="Frfattare"/>
      </w:pPr>
      <w:proofErr w:type="spellStart"/>
      <w:r w:rsidRPr="00E81350">
        <w:t>Datorid</w:t>
      </w:r>
      <w:proofErr w:type="spellEnd"/>
      <w:r w:rsidRPr="00E81350">
        <w:tab/>
        <w:t xml:space="preserve">: </w:t>
      </w:r>
      <w:r w:rsidR="00F02639" w:rsidRPr="00E81350">
        <w:t>AF9292</w:t>
      </w:r>
    </w:p>
    <w:p w14:paraId="3E15E4B0" w14:textId="77777777" w:rsidR="00002010" w:rsidRPr="00E81350" w:rsidRDefault="00002010">
      <w:pPr>
        <w:pStyle w:val="Frfattare"/>
      </w:pPr>
    </w:p>
    <w:p w14:paraId="51613D14" w14:textId="1E5366CD" w:rsidR="00002010" w:rsidRPr="00E81350" w:rsidRDefault="00002010">
      <w:pPr>
        <w:pStyle w:val="Frfattare"/>
      </w:pPr>
      <w:r w:rsidRPr="00E81350">
        <w:t xml:space="preserve">Datum då laborationen genomfördes: </w:t>
      </w:r>
      <w:r w:rsidRPr="00E81350">
        <w:tab/>
      </w:r>
      <w:r w:rsidR="00FC53DF" w:rsidRPr="00E81350">
        <w:t>2016-11-24</w:t>
      </w:r>
    </w:p>
    <w:p w14:paraId="2D2A5184" w14:textId="5FF647D1" w:rsidR="00307DA9" w:rsidRPr="00E81350" w:rsidRDefault="00B909AD" w:rsidP="00B909AD">
      <w:pPr>
        <w:jc w:val="center"/>
      </w:pPr>
      <w:r w:rsidRPr="00E81350">
        <w:rPr>
          <w:noProof/>
          <w:lang w:eastAsia="en-GB"/>
        </w:rPr>
        <w:drawing>
          <wp:inline distT="0" distB="0" distL="0" distR="0" wp14:anchorId="062DFB30" wp14:editId="2674B696">
            <wp:extent cx="4073769" cy="54337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769" cy="54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CAA9" w14:textId="416209A2" w:rsidR="00307DA9" w:rsidRPr="00E81350" w:rsidRDefault="003E2452">
      <w:pPr>
        <w:pStyle w:val="Heading2"/>
      </w:pPr>
      <w:r w:rsidRPr="00E81350">
        <w:lastRenderedPageBreak/>
        <w:t>Re</w:t>
      </w:r>
      <w:r w:rsidR="00002010" w:rsidRPr="00E81350">
        <w:t>sultat</w:t>
      </w:r>
    </w:p>
    <w:p w14:paraId="1FDA6065" w14:textId="5F854C8E" w:rsidR="00417D28" w:rsidRPr="00E81350" w:rsidRDefault="00417D28" w:rsidP="00417D28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GB"/>
        </w:rPr>
      </w:pPr>
      <w:r w:rsidRPr="00E81350">
        <w:rPr>
          <w:rFonts w:ascii="Times New Roman" w:eastAsia="Times New Roman" w:hAnsi="Times New Roman" w:cs="Times New Roman"/>
          <w:b/>
          <w:color w:val="auto"/>
          <w:lang w:eastAsia="en-GB"/>
        </w:rPr>
        <w:t>Uppgift 7.2.3</w:t>
      </w:r>
    </w:p>
    <w:p w14:paraId="14DB5EE8" w14:textId="17B0D3B1" w:rsidR="00417D28" w:rsidRPr="00E81350" w:rsidRDefault="00417D28" w:rsidP="00417D28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GB"/>
        </w:rPr>
      </w:pPr>
      <w:r w:rsidRPr="00417D28">
        <w:rPr>
          <w:rFonts w:ascii="Times New Roman" w:eastAsia="Times New Roman" w:hAnsi="Times New Roman" w:cs="Times New Roman"/>
          <w:b/>
          <w:color w:val="auto"/>
          <w:lang w:eastAsia="en-GB"/>
        </w:rPr>
        <w:t>I början av funktionen deklareras en tecken-</w:t>
      </w:r>
      <w:proofErr w:type="spellStart"/>
      <w:r w:rsidRPr="00417D28">
        <w:rPr>
          <w:rFonts w:ascii="Times New Roman" w:eastAsia="Times New Roman" w:hAnsi="Times New Roman" w:cs="Times New Roman"/>
          <w:b/>
          <w:color w:val="auto"/>
          <w:lang w:eastAsia="en-GB"/>
        </w:rPr>
        <w:t>array</w:t>
      </w:r>
      <w:proofErr w:type="spellEnd"/>
      <w:r w:rsidRPr="00417D28">
        <w:rPr>
          <w:rFonts w:ascii="Times New Roman" w:eastAsia="Times New Roman" w:hAnsi="Times New Roman" w:cs="Times New Roman"/>
          <w:b/>
          <w:color w:val="auto"/>
          <w:lang w:eastAsia="en-GB"/>
        </w:rPr>
        <w:t xml:space="preserve"> (</w:t>
      </w:r>
      <w:proofErr w:type="spellStart"/>
      <w:r w:rsidRPr="00417D28">
        <w:rPr>
          <w:rFonts w:ascii="Times New Roman" w:eastAsia="Times New Roman" w:hAnsi="Times New Roman" w:cs="Times New Roman"/>
          <w:b/>
          <w:color w:val="auto"/>
          <w:lang w:eastAsia="en-GB"/>
        </w:rPr>
        <w:t>numbers</w:t>
      </w:r>
      <w:proofErr w:type="spellEnd"/>
      <w:r w:rsidRPr="00417D28">
        <w:rPr>
          <w:rFonts w:ascii="Times New Roman" w:eastAsia="Times New Roman" w:hAnsi="Times New Roman" w:cs="Times New Roman"/>
          <w:b/>
          <w:color w:val="auto"/>
          <w:lang w:eastAsia="en-GB"/>
        </w:rPr>
        <w:t xml:space="preserve">), som används för att skapa en sträng </w:t>
      </w:r>
      <w:r w:rsidRPr="00E81350">
        <w:rPr>
          <w:rFonts w:ascii="Times New Roman" w:eastAsia="Times New Roman" w:hAnsi="Times New Roman" w:cs="Times New Roman"/>
          <w:b/>
          <w:color w:val="auto"/>
          <w:lang w:eastAsia="en-GB"/>
        </w:rPr>
        <w:t xml:space="preserve">av </w:t>
      </w:r>
      <w:r w:rsidRPr="00417D28">
        <w:rPr>
          <w:rFonts w:ascii="Times New Roman" w:eastAsia="Times New Roman" w:hAnsi="Times New Roman" w:cs="Times New Roman"/>
          <w:b/>
          <w:color w:val="auto"/>
          <w:lang w:eastAsia="en-GB"/>
        </w:rPr>
        <w:t xml:space="preserve">siffertecken. Funktionen tillåter endast att maximalt tre siffror kan matas in. Som ni ser så dimensioneras </w:t>
      </w:r>
      <w:proofErr w:type="spellStart"/>
      <w:r w:rsidRPr="00417D28">
        <w:rPr>
          <w:rFonts w:ascii="Times New Roman" w:eastAsia="Times New Roman" w:hAnsi="Times New Roman" w:cs="Times New Roman"/>
          <w:b/>
          <w:color w:val="auto"/>
          <w:lang w:eastAsia="en-GB"/>
        </w:rPr>
        <w:t>arrayen</w:t>
      </w:r>
      <w:proofErr w:type="spellEnd"/>
      <w:r w:rsidRPr="00417D28">
        <w:rPr>
          <w:rFonts w:ascii="Times New Roman" w:eastAsia="Times New Roman" w:hAnsi="Times New Roman" w:cs="Times New Roman"/>
          <w:b/>
          <w:color w:val="auto"/>
          <w:lang w:eastAsia="en-GB"/>
        </w:rPr>
        <w:t xml:space="preserve"> till att rymma fyra tecken. Vad används den sista positionen till?</w:t>
      </w:r>
    </w:p>
    <w:p w14:paraId="2752AC0F" w14:textId="77777777" w:rsidR="00417D28" w:rsidRPr="00E81350" w:rsidRDefault="00417D28" w:rsidP="00417D28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GB"/>
        </w:rPr>
      </w:pPr>
    </w:p>
    <w:p w14:paraId="299F91D8" w14:textId="65346BD0" w:rsidR="00417D28" w:rsidRPr="00E81350" w:rsidRDefault="00B0064A" w:rsidP="00B0064A">
      <w:r w:rsidRPr="00E81350">
        <w:rPr>
          <w:rFonts w:ascii="Times New Roman" w:eastAsia="Times New Roman" w:hAnsi="Times New Roman" w:cs="Times New Roman"/>
          <w:color w:val="auto"/>
          <w:lang w:eastAsia="en-GB"/>
        </w:rPr>
        <w:t xml:space="preserve">Sista positionen ockuperas av en </w:t>
      </w:r>
      <w:proofErr w:type="spellStart"/>
      <w:r w:rsidRPr="00E81350">
        <w:rPr>
          <w:rFonts w:ascii="Times New Roman" w:eastAsia="Times New Roman" w:hAnsi="Times New Roman" w:cs="Times New Roman"/>
          <w:color w:val="auto"/>
          <w:lang w:eastAsia="en-GB"/>
        </w:rPr>
        <w:t>null-</w:t>
      </w:r>
      <w:r w:rsidRPr="00E81350">
        <w:t>character</w:t>
      </w:r>
      <w:proofErr w:type="spellEnd"/>
      <w:r w:rsidRPr="00E81350">
        <w:t xml:space="preserve"> ‘</w:t>
      </w:r>
      <w:r w:rsidRPr="00E81350">
        <w:rPr>
          <w:lang w:eastAsia="en-GB"/>
        </w:rPr>
        <w:t>\0</w:t>
      </w:r>
      <w:r w:rsidRPr="00E81350">
        <w:t>’. Karaktären används för att kontrollera att det är slutet av strängen.</w:t>
      </w:r>
    </w:p>
    <w:p w14:paraId="667AD86F" w14:textId="77777777" w:rsidR="00B0064A" w:rsidRPr="00E81350" w:rsidRDefault="00B0064A" w:rsidP="00B0064A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GB"/>
        </w:rPr>
      </w:pPr>
      <w:r w:rsidRPr="00E81350">
        <w:rPr>
          <w:rFonts w:ascii="Times New Roman" w:eastAsia="Times New Roman" w:hAnsi="Times New Roman" w:cs="Times New Roman"/>
          <w:b/>
          <w:color w:val="auto"/>
          <w:lang w:eastAsia="en-GB"/>
        </w:rPr>
        <w:t xml:space="preserve">Uppgift 8.2.5 </w:t>
      </w:r>
    </w:p>
    <w:p w14:paraId="3EED5091" w14:textId="77777777" w:rsidR="00B0064A" w:rsidRPr="00E81350" w:rsidRDefault="00B0064A" w:rsidP="00B0064A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GB"/>
        </w:rPr>
      </w:pPr>
      <w:r w:rsidRPr="00B0064A">
        <w:rPr>
          <w:rFonts w:ascii="Times New Roman" w:eastAsia="Times New Roman" w:hAnsi="Times New Roman" w:cs="Times New Roman"/>
          <w:b/>
          <w:color w:val="auto"/>
          <w:lang w:eastAsia="en-GB"/>
        </w:rPr>
        <w:t>Redogör för era erfarenheter och kunskaper från denna labora</w:t>
      </w:r>
      <w:r w:rsidRPr="00E81350">
        <w:rPr>
          <w:rFonts w:ascii="Times New Roman" w:eastAsia="Times New Roman" w:hAnsi="Times New Roman" w:cs="Times New Roman"/>
          <w:b/>
          <w:color w:val="auto"/>
          <w:lang w:eastAsia="en-GB"/>
        </w:rPr>
        <w:t xml:space="preserve">tion (minst en halv A4-sida): </w:t>
      </w:r>
    </w:p>
    <w:p w14:paraId="32695E39" w14:textId="77777777" w:rsidR="00B0064A" w:rsidRPr="00E81350" w:rsidRDefault="00B0064A" w:rsidP="00B0064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GB"/>
        </w:rPr>
      </w:pPr>
      <w:r w:rsidRPr="00E81350">
        <w:rPr>
          <w:rFonts w:ascii="Times New Roman" w:eastAsia="Times New Roman" w:hAnsi="Times New Roman" w:cs="Times New Roman"/>
          <w:b/>
          <w:color w:val="auto"/>
          <w:lang w:eastAsia="en-GB"/>
        </w:rPr>
        <w:t xml:space="preserve">Vad har ni lärt er? </w:t>
      </w:r>
    </w:p>
    <w:p w14:paraId="1DCF0654" w14:textId="77777777" w:rsidR="00B0064A" w:rsidRPr="00E81350" w:rsidRDefault="00B0064A" w:rsidP="00B0064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GB"/>
        </w:rPr>
      </w:pPr>
      <w:r w:rsidRPr="00E81350">
        <w:rPr>
          <w:rFonts w:ascii="Times New Roman" w:eastAsia="Times New Roman" w:hAnsi="Times New Roman" w:cs="Times New Roman"/>
          <w:b/>
          <w:color w:val="auto"/>
          <w:lang w:eastAsia="en-GB"/>
        </w:rPr>
        <w:t xml:space="preserve">Om ni får välja en sak, upplevde ni något som var intressant/givande? </w:t>
      </w:r>
    </w:p>
    <w:p w14:paraId="7187AB06" w14:textId="77777777" w:rsidR="00B0064A" w:rsidRPr="00E81350" w:rsidRDefault="00B0064A" w:rsidP="00B0064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GB"/>
        </w:rPr>
      </w:pPr>
      <w:r w:rsidRPr="00E81350">
        <w:rPr>
          <w:rFonts w:ascii="Times New Roman" w:eastAsia="Times New Roman" w:hAnsi="Times New Roman" w:cs="Times New Roman"/>
          <w:b/>
          <w:color w:val="auto"/>
          <w:lang w:eastAsia="en-GB"/>
        </w:rPr>
        <w:t xml:space="preserve">Fanns det något som upplevdes som svårt? </w:t>
      </w:r>
    </w:p>
    <w:p w14:paraId="4A17C436" w14:textId="7CB8F319" w:rsidR="00B0064A" w:rsidRPr="00E81350" w:rsidRDefault="00B0064A" w:rsidP="00B0064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GB"/>
        </w:rPr>
      </w:pPr>
      <w:r w:rsidRPr="00E81350">
        <w:rPr>
          <w:rFonts w:ascii="Times New Roman" w:eastAsia="Times New Roman" w:hAnsi="Times New Roman" w:cs="Times New Roman"/>
          <w:b/>
          <w:color w:val="auto"/>
          <w:lang w:eastAsia="en-GB"/>
        </w:rPr>
        <w:t>Gick allting bra eller stötte ni på problem? Om allting gick bra, vad var i så fall anledningen detta? Om ni stötte på problem, hur löste ni i så fall dem?</w:t>
      </w:r>
    </w:p>
    <w:p w14:paraId="5E52F1E7" w14:textId="77777777" w:rsidR="00B0064A" w:rsidRPr="00E81350" w:rsidRDefault="00B0064A" w:rsidP="00B0064A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lang w:eastAsia="en-GB"/>
        </w:rPr>
      </w:pPr>
    </w:p>
    <w:p w14:paraId="320B1913" w14:textId="63F69DEA" w:rsidR="0089648A" w:rsidRDefault="00B0064A" w:rsidP="00B0064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GB"/>
        </w:rPr>
      </w:pPr>
      <w:r w:rsidRPr="00E81350">
        <w:rPr>
          <w:rFonts w:ascii="Times New Roman" w:eastAsia="Times New Roman" w:hAnsi="Times New Roman" w:cs="Times New Roman"/>
          <w:color w:val="auto"/>
          <w:lang w:eastAsia="en-GB"/>
        </w:rPr>
        <w:t xml:space="preserve">Kontrollera att man går till lab2.c eller ekvivalent </w:t>
      </w:r>
      <w:proofErr w:type="spellStart"/>
      <w:r w:rsidRPr="00E81350">
        <w:rPr>
          <w:rFonts w:ascii="Times New Roman" w:eastAsia="Times New Roman" w:hAnsi="Times New Roman" w:cs="Times New Roman"/>
          <w:color w:val="auto"/>
          <w:lang w:eastAsia="en-GB"/>
        </w:rPr>
        <w:t>main</w:t>
      </w:r>
      <w:proofErr w:type="spellEnd"/>
      <w:r w:rsidRPr="00E81350">
        <w:rPr>
          <w:rFonts w:ascii="Times New Roman" w:eastAsia="Times New Roman" w:hAnsi="Times New Roman" w:cs="Times New Roman"/>
          <w:color w:val="auto"/>
          <w:lang w:eastAsia="en-GB"/>
        </w:rPr>
        <w:t xml:space="preserve">-fil för att bygga projektet, annars fungerar det inte att </w:t>
      </w:r>
      <w:proofErr w:type="spellStart"/>
      <w:r w:rsidRPr="00E81350">
        <w:rPr>
          <w:rFonts w:ascii="Times New Roman" w:eastAsia="Times New Roman" w:hAnsi="Times New Roman" w:cs="Times New Roman"/>
          <w:color w:val="auto"/>
          <w:lang w:eastAsia="en-GB"/>
        </w:rPr>
        <w:t>flasha</w:t>
      </w:r>
      <w:proofErr w:type="spellEnd"/>
      <w:r w:rsidRPr="00E81350">
        <w:rPr>
          <w:rFonts w:ascii="Times New Roman" w:eastAsia="Times New Roman" w:hAnsi="Times New Roman" w:cs="Times New Roman"/>
          <w:color w:val="auto"/>
          <w:lang w:eastAsia="en-GB"/>
        </w:rPr>
        <w:t xml:space="preserve"> en ny ve</w:t>
      </w:r>
      <w:r w:rsidR="00E81350" w:rsidRPr="00E81350">
        <w:rPr>
          <w:rFonts w:ascii="Times New Roman" w:eastAsia="Times New Roman" w:hAnsi="Times New Roman" w:cs="Times New Roman"/>
          <w:color w:val="auto"/>
          <w:lang w:eastAsia="en-GB"/>
        </w:rPr>
        <w:t xml:space="preserve">rsion till </w:t>
      </w:r>
      <w:proofErr w:type="spellStart"/>
      <w:r w:rsidR="00E81350" w:rsidRPr="00E81350">
        <w:rPr>
          <w:rFonts w:ascii="Times New Roman" w:eastAsia="Times New Roman" w:hAnsi="Times New Roman" w:cs="Times New Roman"/>
          <w:color w:val="auto"/>
          <w:lang w:eastAsia="en-GB"/>
        </w:rPr>
        <w:t>Arduino</w:t>
      </w:r>
      <w:proofErr w:type="spellEnd"/>
      <w:r w:rsidR="00E81350" w:rsidRPr="00E81350">
        <w:rPr>
          <w:rFonts w:ascii="Times New Roman" w:eastAsia="Times New Roman" w:hAnsi="Times New Roman" w:cs="Times New Roman"/>
          <w:color w:val="auto"/>
          <w:lang w:eastAsia="en-GB"/>
        </w:rPr>
        <w:t xml:space="preserve"> Mega-kortet. Vi </w:t>
      </w:r>
      <w:proofErr w:type="spellStart"/>
      <w:r w:rsidR="00E81350" w:rsidRPr="00E81350">
        <w:rPr>
          <w:rFonts w:ascii="Times New Roman" w:eastAsia="Times New Roman" w:hAnsi="Times New Roman" w:cs="Times New Roman"/>
          <w:color w:val="auto"/>
          <w:lang w:eastAsia="en-GB"/>
        </w:rPr>
        <w:t>fic</w:t>
      </w:r>
      <w:proofErr w:type="spellEnd"/>
      <w:r w:rsidR="00E81350" w:rsidRPr="00E81350">
        <w:rPr>
          <w:rFonts w:ascii="Times New Roman" w:eastAsia="Times New Roman" w:hAnsi="Times New Roman" w:cs="Times New Roman"/>
          <w:color w:val="auto"/>
          <w:lang w:eastAsia="en-GB"/>
        </w:rPr>
        <w:t xml:space="preserve"> </w:t>
      </w:r>
      <w:proofErr w:type="spellStart"/>
      <w:r w:rsidR="00E81350" w:rsidRPr="00E81350">
        <w:rPr>
          <w:rFonts w:ascii="Times New Roman" w:eastAsia="Times New Roman" w:hAnsi="Times New Roman" w:cs="Times New Roman"/>
          <w:color w:val="auto"/>
          <w:lang w:eastAsia="en-GB"/>
        </w:rPr>
        <w:t>ken</w:t>
      </w:r>
      <w:proofErr w:type="spellEnd"/>
      <w:r w:rsidR="00E81350" w:rsidRPr="00E81350">
        <w:rPr>
          <w:rFonts w:ascii="Times New Roman" w:eastAsia="Times New Roman" w:hAnsi="Times New Roman" w:cs="Times New Roman"/>
          <w:color w:val="auto"/>
          <w:lang w:eastAsia="en-GB"/>
        </w:rPr>
        <w:t xml:space="preserve"> djupare förståelse av pointers i C.</w:t>
      </w:r>
      <w:r w:rsidR="00E81350">
        <w:rPr>
          <w:rFonts w:ascii="Times New Roman" w:eastAsia="Times New Roman" w:hAnsi="Times New Roman" w:cs="Times New Roman"/>
          <w:color w:val="auto"/>
          <w:lang w:eastAsia="en-GB"/>
        </w:rPr>
        <w:t xml:space="preserve"> </w:t>
      </w:r>
      <w:r w:rsidR="0089648A">
        <w:rPr>
          <w:rFonts w:ascii="Times New Roman" w:eastAsia="Times New Roman" w:hAnsi="Times New Roman" w:cs="Times New Roman"/>
          <w:color w:val="auto"/>
          <w:lang w:eastAsia="en-GB"/>
        </w:rPr>
        <w:t xml:space="preserve">Intressant att sammanställa uppgiften genom att komplettera koden/dess lager. </w:t>
      </w:r>
    </w:p>
    <w:p w14:paraId="07150323" w14:textId="77777777" w:rsidR="0089648A" w:rsidRDefault="0089648A" w:rsidP="00B0064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GB"/>
        </w:rPr>
      </w:pPr>
    </w:p>
    <w:p w14:paraId="663CDCD3" w14:textId="0F3D5D03" w:rsidR="00B0064A" w:rsidRPr="00417D28" w:rsidRDefault="0089648A" w:rsidP="004D78A6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GB"/>
        </w:rPr>
      </w:pPr>
      <w:r>
        <w:rPr>
          <w:rFonts w:ascii="Times New Roman" w:eastAsia="Times New Roman" w:hAnsi="Times New Roman" w:cs="Times New Roman"/>
          <w:color w:val="auto"/>
          <w:lang w:eastAsia="en-GB"/>
        </w:rPr>
        <w:t xml:space="preserve">Vi upplevde att </w:t>
      </w:r>
      <w:proofErr w:type="spellStart"/>
      <w:r>
        <w:rPr>
          <w:rFonts w:ascii="Times New Roman" w:eastAsia="Times New Roman" w:hAnsi="Times New Roman" w:cs="Times New Roman"/>
          <w:color w:val="auto"/>
          <w:lang w:eastAsia="en-GB"/>
        </w:rPr>
        <w:t>Atmel</w:t>
      </w:r>
      <w:proofErr w:type="spellEnd"/>
      <w:r>
        <w:rPr>
          <w:rFonts w:ascii="Times New Roman" w:eastAsia="Times New Roman" w:hAnsi="Times New Roman" w:cs="Times New Roman"/>
          <w:color w:val="auto"/>
          <w:lang w:eastAsia="en-GB"/>
        </w:rPr>
        <w:t xml:space="preserve"> Studio inte fungerade som väntat, vi hade små problem med att skapa projekt och få projektet till att kompilera</w:t>
      </w:r>
      <w:r w:rsidR="009F2C86">
        <w:rPr>
          <w:rFonts w:ascii="Times New Roman" w:eastAsia="Times New Roman" w:hAnsi="Times New Roman" w:cs="Times New Roman"/>
          <w:color w:val="auto"/>
          <w:lang w:eastAsia="en-GB"/>
        </w:rPr>
        <w:t xml:space="preserve"> och kunna köras på enheten. När vi väl hade löst det så fanns det flertal tillfällen där vi kompilerade i ”fel” fil och därför inte fick en helt nybyggd version – utan den tidigare byggda versionen. Detta åtgärdades med att kompilera/bygga från lab2.c vid alla </w:t>
      </w:r>
      <w:proofErr w:type="spellStart"/>
      <w:r w:rsidR="009F2C86">
        <w:rPr>
          <w:rFonts w:ascii="Times New Roman" w:eastAsia="Times New Roman" w:hAnsi="Times New Roman" w:cs="Times New Roman"/>
          <w:color w:val="auto"/>
          <w:lang w:eastAsia="en-GB"/>
        </w:rPr>
        <w:t>nybyggningar</w:t>
      </w:r>
      <w:proofErr w:type="spellEnd"/>
      <w:r w:rsidR="009F2C86">
        <w:rPr>
          <w:rFonts w:ascii="Times New Roman" w:eastAsia="Times New Roman" w:hAnsi="Times New Roman" w:cs="Times New Roman"/>
          <w:color w:val="auto"/>
          <w:lang w:eastAsia="en-GB"/>
        </w:rPr>
        <w:t xml:space="preserve">. Laborationen i sig </w:t>
      </w:r>
      <w:r w:rsidR="004D78A6">
        <w:rPr>
          <w:rFonts w:ascii="Times New Roman" w:eastAsia="Times New Roman" w:hAnsi="Times New Roman" w:cs="Times New Roman"/>
          <w:color w:val="auto"/>
          <w:lang w:eastAsia="en-GB"/>
        </w:rPr>
        <w:t>flöt på relativt bra, vi hade lite svårigheter att greppa hur allt hängde ihop, men efter vi hade studerat koden en del så löste det sig.s</w:t>
      </w:r>
      <w:bookmarkStart w:id="0" w:name="_GoBack"/>
      <w:bookmarkEnd w:id="0"/>
    </w:p>
    <w:p w14:paraId="14216C53" w14:textId="77777777" w:rsidR="001867FD" w:rsidRDefault="001867FD" w:rsidP="00002010">
      <w:pPr>
        <w:rPr>
          <w:rFonts w:ascii="Times New Roman" w:eastAsia="Times New Roman" w:hAnsi="Times New Roman" w:cs="Times New Roman"/>
          <w:color w:val="auto"/>
          <w:lang w:eastAsia="en-GB"/>
        </w:rPr>
      </w:pPr>
    </w:p>
    <w:p w14:paraId="0B3328EA" w14:textId="77777777" w:rsidR="000E23F9" w:rsidRPr="00B17F50" w:rsidRDefault="000E23F9" w:rsidP="00002010"/>
    <w:sectPr w:rsidR="000E23F9" w:rsidRPr="00B17F50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F5833" w14:textId="77777777" w:rsidR="00332C93" w:rsidRDefault="00332C93">
      <w:pPr>
        <w:spacing w:after="0" w:line="240" w:lineRule="auto"/>
      </w:pPr>
      <w:r>
        <w:separator/>
      </w:r>
    </w:p>
  </w:endnote>
  <w:endnote w:type="continuationSeparator" w:id="0">
    <w:p w14:paraId="0033C6EA" w14:textId="77777777" w:rsidR="00332C93" w:rsidRDefault="003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55F30" w14:textId="77777777" w:rsidR="00307DA9" w:rsidRDefault="0092260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8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510BC" w14:textId="77777777" w:rsidR="00332C93" w:rsidRDefault="00332C93">
      <w:pPr>
        <w:spacing w:after="0" w:line="240" w:lineRule="auto"/>
      </w:pPr>
      <w:r>
        <w:separator/>
      </w:r>
    </w:p>
  </w:footnote>
  <w:footnote w:type="continuationSeparator" w:id="0">
    <w:p w14:paraId="53205634" w14:textId="77777777" w:rsidR="00332C93" w:rsidRDefault="00332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B64E651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4C1C3E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042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26A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27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E8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4E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6A5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4AD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12725"/>
    <w:multiLevelType w:val="hybridMultilevel"/>
    <w:tmpl w:val="006CA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33004"/>
    <w:multiLevelType w:val="hybridMultilevel"/>
    <w:tmpl w:val="93D26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82C9A"/>
    <w:multiLevelType w:val="hybridMultilevel"/>
    <w:tmpl w:val="63F07864"/>
    <w:lvl w:ilvl="0" w:tplc="502E65F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76262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D42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C5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AB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4EEA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C3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227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C47C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C0320"/>
    <w:multiLevelType w:val="hybridMultilevel"/>
    <w:tmpl w:val="DC3C7298"/>
    <w:lvl w:ilvl="0" w:tplc="509849A6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FD5EB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6200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09A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CEB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846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443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E01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C61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83510"/>
    <w:multiLevelType w:val="hybridMultilevel"/>
    <w:tmpl w:val="BE6E19F6"/>
    <w:lvl w:ilvl="0" w:tplc="2570C332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D062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1A1D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082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05A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6673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4BC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821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F6C4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26C1F"/>
    <w:multiLevelType w:val="hybridMultilevel"/>
    <w:tmpl w:val="49ACD974"/>
    <w:lvl w:ilvl="0" w:tplc="81B6AB8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5CA832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2616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7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0C2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ED7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2D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2E6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C664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35AEB"/>
    <w:multiLevelType w:val="hybridMultilevel"/>
    <w:tmpl w:val="4F248740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901CF9"/>
    <w:multiLevelType w:val="hybridMultilevel"/>
    <w:tmpl w:val="2F4A75D8"/>
    <w:lvl w:ilvl="0" w:tplc="43D82B0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149AC354">
      <w:start w:val="1"/>
      <w:numFmt w:val="lowerLetter"/>
      <w:lvlText w:val="%2."/>
      <w:lvlJc w:val="left"/>
      <w:pPr>
        <w:ind w:left="1440" w:hanging="360"/>
      </w:pPr>
    </w:lvl>
    <w:lvl w:ilvl="2" w:tplc="E592A56E">
      <w:start w:val="1"/>
      <w:numFmt w:val="lowerRoman"/>
      <w:lvlText w:val="%3."/>
      <w:lvlJc w:val="right"/>
      <w:pPr>
        <w:ind w:left="2160" w:hanging="180"/>
      </w:pPr>
    </w:lvl>
    <w:lvl w:ilvl="3" w:tplc="FC2E235E">
      <w:start w:val="1"/>
      <w:numFmt w:val="decimal"/>
      <w:lvlText w:val="%4."/>
      <w:lvlJc w:val="left"/>
      <w:pPr>
        <w:ind w:left="2880" w:hanging="360"/>
      </w:pPr>
    </w:lvl>
    <w:lvl w:ilvl="4" w:tplc="2094534A" w:tentative="1">
      <w:start w:val="1"/>
      <w:numFmt w:val="lowerLetter"/>
      <w:lvlText w:val="%5."/>
      <w:lvlJc w:val="left"/>
      <w:pPr>
        <w:ind w:left="3600" w:hanging="360"/>
      </w:pPr>
    </w:lvl>
    <w:lvl w:ilvl="5" w:tplc="BC12B30C" w:tentative="1">
      <w:start w:val="1"/>
      <w:numFmt w:val="lowerRoman"/>
      <w:lvlText w:val="%6."/>
      <w:lvlJc w:val="right"/>
      <w:pPr>
        <w:ind w:left="4320" w:hanging="180"/>
      </w:pPr>
    </w:lvl>
    <w:lvl w:ilvl="6" w:tplc="6A28ECF8" w:tentative="1">
      <w:start w:val="1"/>
      <w:numFmt w:val="decimal"/>
      <w:lvlText w:val="%7."/>
      <w:lvlJc w:val="left"/>
      <w:pPr>
        <w:ind w:left="5040" w:hanging="360"/>
      </w:pPr>
    </w:lvl>
    <w:lvl w:ilvl="7" w:tplc="A22CEF28" w:tentative="1">
      <w:start w:val="1"/>
      <w:numFmt w:val="lowerLetter"/>
      <w:lvlText w:val="%8."/>
      <w:lvlJc w:val="left"/>
      <w:pPr>
        <w:ind w:left="5760" w:hanging="360"/>
      </w:pPr>
    </w:lvl>
    <w:lvl w:ilvl="8" w:tplc="87CC014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8"/>
  </w:num>
  <w:num w:numId="17">
    <w:abstractNumId w:val="17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D5"/>
    <w:rsid w:val="00002010"/>
    <w:rsid w:val="00006CBF"/>
    <w:rsid w:val="00074F55"/>
    <w:rsid w:val="000839F1"/>
    <w:rsid w:val="000E23F9"/>
    <w:rsid w:val="001114BC"/>
    <w:rsid w:val="00166979"/>
    <w:rsid w:val="001867FD"/>
    <w:rsid w:val="00267D33"/>
    <w:rsid w:val="002C5143"/>
    <w:rsid w:val="00332C93"/>
    <w:rsid w:val="003647CF"/>
    <w:rsid w:val="003665F7"/>
    <w:rsid w:val="003E2452"/>
    <w:rsid w:val="00417D28"/>
    <w:rsid w:val="004D78A6"/>
    <w:rsid w:val="00525CF7"/>
    <w:rsid w:val="00594041"/>
    <w:rsid w:val="00744B59"/>
    <w:rsid w:val="007814AC"/>
    <w:rsid w:val="007D6F85"/>
    <w:rsid w:val="00827ACC"/>
    <w:rsid w:val="0089648A"/>
    <w:rsid w:val="00922603"/>
    <w:rsid w:val="009F2C86"/>
    <w:rsid w:val="00A12F89"/>
    <w:rsid w:val="00A22ED5"/>
    <w:rsid w:val="00A453EA"/>
    <w:rsid w:val="00A52CB0"/>
    <w:rsid w:val="00A62F74"/>
    <w:rsid w:val="00A97CFD"/>
    <w:rsid w:val="00B0064A"/>
    <w:rsid w:val="00B02EE2"/>
    <w:rsid w:val="00B17F50"/>
    <w:rsid w:val="00B54361"/>
    <w:rsid w:val="00B6581A"/>
    <w:rsid w:val="00B82801"/>
    <w:rsid w:val="00B909AD"/>
    <w:rsid w:val="00C46EE3"/>
    <w:rsid w:val="00C65F24"/>
    <w:rsid w:val="00C8026A"/>
    <w:rsid w:val="00D21ED7"/>
    <w:rsid w:val="00D77B28"/>
    <w:rsid w:val="00E06705"/>
    <w:rsid w:val="00E81350"/>
    <w:rsid w:val="00F02639"/>
    <w:rsid w:val="00F608C6"/>
    <w:rsid w:val="00F65CBC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F2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25E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fattare">
    <w:name w:val="Författare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00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8293/Library/Containers/com.microsoft.Word/Data/Library/Caches/1053/TM10002081/Forskningsrapport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Forskningsrapport.dotx</Template>
  <TotalTime>0</TotalTime>
  <Pages>2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Office-användare</dc:creator>
  <cp:lastModifiedBy>Alexander Johansson</cp:lastModifiedBy>
  <cp:revision>2</cp:revision>
  <dcterms:created xsi:type="dcterms:W3CDTF">2016-11-25T13:26:00Z</dcterms:created>
  <dcterms:modified xsi:type="dcterms:W3CDTF">2016-11-25T13:26:00Z</dcterms:modified>
</cp:coreProperties>
</file>